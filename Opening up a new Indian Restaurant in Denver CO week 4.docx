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88D21" w14:textId="4AEAF0CE" w:rsidR="00E81978" w:rsidRDefault="00C35853">
      <w:pPr>
        <w:pStyle w:val="Title"/>
      </w:pPr>
      <w:sdt>
        <w:sdtPr>
          <w:alias w:val="Title:"/>
          <w:tag w:val="Title:"/>
          <w:id w:val="726351117"/>
          <w:placeholder>
            <w:docPart w:val="0BE9F16CB5B5419DAC39E39454A4B4F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gramStart"/>
          <w:r w:rsidR="007334E2">
            <w:t>Opening up</w:t>
          </w:r>
          <w:proofErr w:type="gramEnd"/>
          <w:r w:rsidR="007334E2">
            <w:t xml:space="preserve"> a new Indian Restaurant in Denver CO</w:t>
          </w:r>
        </w:sdtContent>
      </w:sdt>
    </w:p>
    <w:p w14:paraId="6F3B02F4" w14:textId="1CD01D4F" w:rsidR="00B823AA" w:rsidRDefault="007334E2" w:rsidP="00B823AA">
      <w:pPr>
        <w:pStyle w:val="Title2"/>
      </w:pPr>
      <w:r>
        <w:t>Mohandas Palatshaha</w:t>
      </w:r>
    </w:p>
    <w:p w14:paraId="77010FE0" w14:textId="3CC2BD66" w:rsidR="007334E2" w:rsidRDefault="007334E2" w:rsidP="00B823AA">
      <w:pPr>
        <w:pStyle w:val="Title2"/>
      </w:pPr>
      <w:r>
        <w:t>Jan 2021</w:t>
      </w:r>
    </w:p>
    <w:p w14:paraId="45ED2DEC" w14:textId="38108960" w:rsidR="00E81978" w:rsidRDefault="00E81978" w:rsidP="00B823AA">
      <w:pPr>
        <w:pStyle w:val="Title2"/>
      </w:pPr>
    </w:p>
    <w:sdt>
      <w:sdtPr>
        <w:alias w:val="Author Note:"/>
        <w:tag w:val="Author Note:"/>
        <w:id w:val="266668659"/>
        <w:placeholder>
          <w:docPart w:val="9F4CFFC2F1244320AA5A422CB2C0EE14"/>
        </w:placeholder>
        <w:temporary/>
        <w:showingPlcHdr/>
        <w15:appearance w15:val="hidden"/>
      </w:sdtPr>
      <w:sdtEndPr/>
      <w:sdtContent>
        <w:p w14:paraId="37078423" w14:textId="77777777" w:rsidR="00E81978" w:rsidRDefault="005D3A03">
          <w:pPr>
            <w:pStyle w:val="Title"/>
          </w:pPr>
          <w:r>
            <w:t>Author Note</w:t>
          </w:r>
        </w:p>
      </w:sdtContent>
    </w:sdt>
    <w:p w14:paraId="3664FE8B" w14:textId="6C3087A1" w:rsidR="00E81978" w:rsidRDefault="007334E2" w:rsidP="00B823AA">
      <w:pPr>
        <w:pStyle w:val="Title2"/>
      </w:pPr>
      <w:r>
        <w:t>This project is part of Applied Data Science course deliverable</w:t>
      </w:r>
    </w:p>
    <w:sdt>
      <w:sdtPr>
        <w:alias w:val="Abstract:"/>
        <w:tag w:val="Abstract:"/>
        <w:id w:val="202146031"/>
        <w:placeholder>
          <w:docPart w:val="7BF5954E173D4D44B2954C2EB0519217"/>
        </w:placeholder>
        <w:temporary/>
        <w:showingPlcHdr/>
        <w15:appearance w15:val="hidden"/>
      </w:sdtPr>
      <w:sdtEndPr/>
      <w:sdtContent>
        <w:p w14:paraId="5B85ED71" w14:textId="77777777" w:rsidR="00E81978" w:rsidRDefault="005D3A03">
          <w:pPr>
            <w:pStyle w:val="SectionTitle"/>
          </w:pPr>
          <w:r>
            <w:t>Abstract</w:t>
          </w:r>
        </w:p>
      </w:sdtContent>
    </w:sdt>
    <w:p w14:paraId="3BF2E4D0" w14:textId="0900EB3C" w:rsidR="00E81978" w:rsidRDefault="007334E2">
      <w:pPr>
        <w:pStyle w:val="NoSpacing"/>
      </w:pPr>
      <w:r>
        <w:t>Indian food is one of the most famous dining items in the world and the folks around the world are usually in search of fine Indian Restaurant for enjoying Indian spicy taste.</w:t>
      </w:r>
    </w:p>
    <w:p w14:paraId="034D0D48" w14:textId="1EC9E6FB" w:rsidR="007334E2" w:rsidRDefault="007334E2">
      <w:pPr>
        <w:pStyle w:val="NoSpacing"/>
      </w:pPr>
      <w:r>
        <w:t xml:space="preserve">Our project talks about the business problem of searching for the best place in Denver, CO to </w:t>
      </w:r>
      <w:proofErr w:type="gramStart"/>
      <w:r>
        <w:t>open up</w:t>
      </w:r>
      <w:proofErr w:type="gramEnd"/>
      <w:r>
        <w:t xml:space="preserve"> an Indian restaurant so that it should be a success</w:t>
      </w:r>
    </w:p>
    <w:p w14:paraId="7040D474" w14:textId="684BEE0C" w:rsidR="00E81978" w:rsidRDefault="005D3A03">
      <w:r>
        <w:rPr>
          <w:rStyle w:val="Emphasis"/>
        </w:rPr>
        <w:t>Keywords</w:t>
      </w:r>
      <w:r>
        <w:t xml:space="preserve">:  </w:t>
      </w:r>
      <w:r w:rsidR="007334E2">
        <w:t>Machine Learning, Coursera Capstone</w:t>
      </w:r>
    </w:p>
    <w:p w14:paraId="02235EA1" w14:textId="4B109CC3" w:rsidR="00E81978" w:rsidRPr="00CD30F1" w:rsidRDefault="00C35853">
      <w:pPr>
        <w:pStyle w:val="SectionTitle"/>
        <w:rPr>
          <w:b/>
          <w:bCs/>
        </w:rPr>
      </w:pPr>
      <w:sdt>
        <w:sdtPr>
          <w:rPr>
            <w:b/>
            <w:bCs/>
          </w:rPr>
          <w:alias w:val="Section title:"/>
          <w:tag w:val="Section title:"/>
          <w:id w:val="984196707"/>
          <w:placeholder>
            <w:docPart w:val="C66153FE259F4F0DBB68AA3F1D35DA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gramStart"/>
          <w:r w:rsidR="007334E2" w:rsidRPr="00CD30F1">
            <w:rPr>
              <w:b/>
              <w:bCs/>
            </w:rPr>
            <w:t>Opening up</w:t>
          </w:r>
          <w:proofErr w:type="gramEnd"/>
          <w:r w:rsidR="007334E2" w:rsidRPr="00CD30F1">
            <w:rPr>
              <w:b/>
              <w:bCs/>
            </w:rPr>
            <w:t xml:space="preserve"> a new Indian Restaurant in Denver CO</w:t>
          </w:r>
        </w:sdtContent>
      </w:sdt>
    </w:p>
    <w:p w14:paraId="21F1FCF7" w14:textId="44B7E77D" w:rsidR="00E81978" w:rsidRDefault="007334E2">
      <w:r>
        <w:t xml:space="preserve">The project aims at analyzing the locations in Denver Colorado for </w:t>
      </w:r>
      <w:proofErr w:type="gramStart"/>
      <w:r>
        <w:t>opening up</w:t>
      </w:r>
      <w:proofErr w:type="gramEnd"/>
      <w:r>
        <w:t xml:space="preserve"> a new Indian restaurant. We will be using Foursquare APIs to get the location information and different attributes of various locations to understand the spread of Indian restaurants across the city. We will try to refine this data using machine learning techniques such as clustering and will try to find out the answer for: what would be the best place within Denver to open Indian restaurant so that it would be successful.</w:t>
      </w:r>
    </w:p>
    <w:p w14:paraId="5B82453B" w14:textId="5C412C54" w:rsidR="00E81978" w:rsidRDefault="00CD30F1" w:rsidP="00CD30F1">
      <w:pPr>
        <w:pStyle w:val="Heading1"/>
        <w:jc w:val="left"/>
      </w:pPr>
      <w:r>
        <w:t>Data Gathering</w:t>
      </w:r>
    </w:p>
    <w:p w14:paraId="2FA6CD70" w14:textId="11308FD6" w:rsidR="00E81978" w:rsidRDefault="00CD30F1">
      <w:r>
        <w:t>We will be looking for the sub urbs within Denver Co and operating Indian restaurants around the sub urbs within Denver.</w:t>
      </w:r>
    </w:p>
    <w:p w14:paraId="0F0AAEB5" w14:textId="7E1C3EBB" w:rsidR="00CD30F1" w:rsidRDefault="00CD30F1">
      <w:r>
        <w:t>Along with this dataset we will be needing the technical details like latitude and longitudes of the gathered restaurants data to visualize it. Also, Indian restaurant venues would be used to cluster the sub urbs to understand the concentration of Indian restaurants across the city so that the least competition spot could be understood</w:t>
      </w:r>
    </w:p>
    <w:p w14:paraId="2D2415D5" w14:textId="73856FB5" w:rsidR="00E81978" w:rsidRPr="00C31D30" w:rsidRDefault="00CD30F1" w:rsidP="00C31D30">
      <w:pPr>
        <w:pStyle w:val="Heading2"/>
      </w:pPr>
      <w:r>
        <w:t>Data Sources</w:t>
      </w:r>
    </w:p>
    <w:p w14:paraId="5C66658B" w14:textId="5D08A89B" w:rsidR="00E81978" w:rsidRDefault="00CD30F1">
      <w:pPr>
        <w:pStyle w:val="NoSpacing"/>
      </w:pPr>
      <w:r>
        <w:t>We will be using Wikipedia page to get the sub urbs from Denver CO (</w:t>
      </w:r>
      <w:hyperlink r:id="rId9" w:history="1">
        <w:r w:rsidRPr="00311DFE">
          <w:rPr>
            <w:rStyle w:val="Hyperlink"/>
          </w:rPr>
          <w:t>https://en.wikipedia.org/wiki/List_of_neighborhoods_in_Denver</w:t>
        </w:r>
      </w:hyperlink>
      <w:r>
        <w:t xml:space="preserve"> ) Web scrapping methods would be used to extract this data and convert it into relational dataset. Lat long for the sub urbs would be extracted from </w:t>
      </w:r>
      <w:proofErr w:type="spellStart"/>
      <w:r>
        <w:t>Grocoder</w:t>
      </w:r>
      <w:proofErr w:type="spellEnd"/>
      <w:r>
        <w:t xml:space="preserve"> library of Python. Indian Restaurant venues would be extracted using Foursquare APIs.</w:t>
      </w:r>
    </w:p>
    <w:p w14:paraId="5F52652E" w14:textId="09C64B0B" w:rsidR="00355DCA" w:rsidRPr="00C31D30" w:rsidRDefault="00CD30F1" w:rsidP="00CD30F1">
      <w:pPr>
        <w:pStyle w:val="Heading3"/>
        <w:ind w:firstLine="0"/>
      </w:pPr>
      <w:r>
        <w:t>Methodologies Used</w:t>
      </w:r>
    </w:p>
    <w:p w14:paraId="083CB1EC" w14:textId="37C34185" w:rsidR="00E81978" w:rsidRPr="00CD30F1" w:rsidRDefault="00CD30F1" w:rsidP="00CD30F1">
      <w:pPr>
        <w:rPr>
          <w:b/>
          <w:bCs/>
        </w:rPr>
      </w:pPr>
      <w:r>
        <w:t xml:space="preserve">The project aims to use Web Scrapping technique, data pull using APIs (Foursquare API) and machine learning technique such as K-means clustering to solve for the business problem. </w:t>
      </w:r>
      <w:r>
        <w:lastRenderedPageBreak/>
        <w:t xml:space="preserve">We will </w:t>
      </w:r>
      <w:proofErr w:type="gramStart"/>
      <w:r>
        <w:t>using</w:t>
      </w:r>
      <w:proofErr w:type="gramEnd"/>
      <w:r>
        <w:t xml:space="preserve"> Folium library to visualize the output obtained and based on this we will try to gather actionable insights</w:t>
      </w:r>
    </w:p>
    <w:sectPr w:rsidR="00E81978" w:rsidRPr="00CD30F1">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F324A" w14:textId="77777777" w:rsidR="00C35853" w:rsidRDefault="00C35853">
      <w:pPr>
        <w:spacing w:line="240" w:lineRule="auto"/>
      </w:pPr>
      <w:r>
        <w:separator/>
      </w:r>
    </w:p>
    <w:p w14:paraId="138920B8" w14:textId="77777777" w:rsidR="00C35853" w:rsidRDefault="00C35853"/>
  </w:endnote>
  <w:endnote w:type="continuationSeparator" w:id="0">
    <w:p w14:paraId="683D3461" w14:textId="77777777" w:rsidR="00C35853" w:rsidRDefault="00C35853">
      <w:pPr>
        <w:spacing w:line="240" w:lineRule="auto"/>
      </w:pPr>
      <w:r>
        <w:continuationSeparator/>
      </w:r>
    </w:p>
    <w:p w14:paraId="0F0F5970" w14:textId="77777777" w:rsidR="00C35853" w:rsidRDefault="00C358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DF34D3" w14:textId="77777777" w:rsidR="00C35853" w:rsidRDefault="00C35853">
      <w:pPr>
        <w:spacing w:line="240" w:lineRule="auto"/>
      </w:pPr>
      <w:r>
        <w:separator/>
      </w:r>
    </w:p>
    <w:p w14:paraId="14FA54C7" w14:textId="77777777" w:rsidR="00C35853" w:rsidRDefault="00C35853"/>
  </w:footnote>
  <w:footnote w:type="continuationSeparator" w:id="0">
    <w:p w14:paraId="3E5D9711" w14:textId="77777777" w:rsidR="00C35853" w:rsidRDefault="00C35853">
      <w:pPr>
        <w:spacing w:line="240" w:lineRule="auto"/>
      </w:pPr>
      <w:r>
        <w:continuationSeparator/>
      </w:r>
    </w:p>
    <w:p w14:paraId="2779352E" w14:textId="77777777" w:rsidR="00C35853" w:rsidRDefault="00C358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60E0E" w14:textId="1C7D3FF4" w:rsidR="00E81978" w:rsidRDefault="00C35853">
    <w:pPr>
      <w:pStyle w:val="Header"/>
    </w:pPr>
    <w:sdt>
      <w:sdtPr>
        <w:rPr>
          <w:rStyle w:val="Strong"/>
        </w:rPr>
        <w:alias w:val="Running head"/>
        <w:tag w:val=""/>
        <w:id w:val="12739865"/>
        <w:placeholder>
          <w:docPart w:val="304FE687F35D4351B1B4EDE5AE1A160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334E2">
          <w:rPr>
            <w:rStyle w:val="Strong"/>
          </w:rPr>
          <w:t>Coursera Capstone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3E7BB" w14:textId="52C52BA0" w:rsidR="00E81978" w:rsidRDefault="005D3A03">
    <w:pPr>
      <w:pStyle w:val="Header"/>
      <w:rPr>
        <w:rStyle w:val="Strong"/>
      </w:rPr>
    </w:pPr>
    <w:r>
      <w:t xml:space="preserve">Running head: </w:t>
    </w:r>
    <w:sdt>
      <w:sdtPr>
        <w:rPr>
          <w:rStyle w:val="Strong"/>
        </w:rPr>
        <w:alias w:val="Running head"/>
        <w:tag w:val=""/>
        <w:id w:val="-696842620"/>
        <w:placeholder>
          <w:docPart w:val="1CCA17EA441B467CAF7E6E747EBF8408"/>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7334E2">
          <w:rPr>
            <w:rStyle w:val="Strong"/>
          </w:rPr>
          <w:t>Coursera Capstone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4E2"/>
    <w:rsid w:val="000D3F41"/>
    <w:rsid w:val="00355DCA"/>
    <w:rsid w:val="00551A02"/>
    <w:rsid w:val="005534FA"/>
    <w:rsid w:val="005D3A03"/>
    <w:rsid w:val="007334E2"/>
    <w:rsid w:val="008002C0"/>
    <w:rsid w:val="008C5323"/>
    <w:rsid w:val="009A6A3B"/>
    <w:rsid w:val="00B823AA"/>
    <w:rsid w:val="00BA45DB"/>
    <w:rsid w:val="00BF4184"/>
    <w:rsid w:val="00C0601E"/>
    <w:rsid w:val="00C31D30"/>
    <w:rsid w:val="00C35853"/>
    <w:rsid w:val="00CD30F1"/>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B7047D"/>
  <w15:chartTrackingRefBased/>
  <w15:docId w15:val="{2133979F-0EF0-4A32-A6D4-75A7F3038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D30F1"/>
    <w:rPr>
      <w:color w:val="5F5F5F" w:themeColor="hyperlink"/>
      <w:u w:val="single"/>
    </w:rPr>
  </w:style>
  <w:style w:type="character" w:styleId="UnresolvedMention">
    <w:name w:val="Unresolved Mention"/>
    <w:basedOn w:val="DefaultParagraphFont"/>
    <w:uiPriority w:val="99"/>
    <w:semiHidden/>
    <w:unhideWhenUsed/>
    <w:rsid w:val="00CD30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wikipedia.org/wiki/List_of_neighborhoods_in_Denver"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BE9F16CB5B5419DAC39E39454A4B4F3"/>
        <w:category>
          <w:name w:val="General"/>
          <w:gallery w:val="placeholder"/>
        </w:category>
        <w:types>
          <w:type w:val="bbPlcHdr"/>
        </w:types>
        <w:behaviors>
          <w:behavior w:val="content"/>
        </w:behaviors>
        <w:guid w:val="{7794457B-3826-4C53-9F23-EFA7A882576B}"/>
      </w:docPartPr>
      <w:docPartBody>
        <w:p w:rsidR="00000000" w:rsidRDefault="00E6659B">
          <w:pPr>
            <w:pStyle w:val="0BE9F16CB5B5419DAC39E39454A4B4F3"/>
          </w:pPr>
          <w:r>
            <w:t>[Title Here, up to 12 Words, on One to Two Lines]</w:t>
          </w:r>
        </w:p>
      </w:docPartBody>
    </w:docPart>
    <w:docPart>
      <w:docPartPr>
        <w:name w:val="9F4CFFC2F1244320AA5A422CB2C0EE14"/>
        <w:category>
          <w:name w:val="General"/>
          <w:gallery w:val="placeholder"/>
        </w:category>
        <w:types>
          <w:type w:val="bbPlcHdr"/>
        </w:types>
        <w:behaviors>
          <w:behavior w:val="content"/>
        </w:behaviors>
        <w:guid w:val="{FACA99E1-5339-47D8-8F31-C5802B2FC50A}"/>
      </w:docPartPr>
      <w:docPartBody>
        <w:p w:rsidR="00000000" w:rsidRDefault="00E6659B">
          <w:pPr>
            <w:pStyle w:val="9F4CFFC2F1244320AA5A422CB2C0EE14"/>
          </w:pPr>
          <w:r>
            <w:t>Author Note</w:t>
          </w:r>
        </w:p>
      </w:docPartBody>
    </w:docPart>
    <w:docPart>
      <w:docPartPr>
        <w:name w:val="7BF5954E173D4D44B2954C2EB0519217"/>
        <w:category>
          <w:name w:val="General"/>
          <w:gallery w:val="placeholder"/>
        </w:category>
        <w:types>
          <w:type w:val="bbPlcHdr"/>
        </w:types>
        <w:behaviors>
          <w:behavior w:val="content"/>
        </w:behaviors>
        <w:guid w:val="{061D26DA-112E-4F23-8464-D4EAFE812B1C}"/>
      </w:docPartPr>
      <w:docPartBody>
        <w:p w:rsidR="00000000" w:rsidRDefault="00E6659B">
          <w:pPr>
            <w:pStyle w:val="7BF5954E173D4D44B2954C2EB0519217"/>
          </w:pPr>
          <w:r>
            <w:t>Abstract</w:t>
          </w:r>
        </w:p>
      </w:docPartBody>
    </w:docPart>
    <w:docPart>
      <w:docPartPr>
        <w:name w:val="C66153FE259F4F0DBB68AA3F1D35DA7E"/>
        <w:category>
          <w:name w:val="General"/>
          <w:gallery w:val="placeholder"/>
        </w:category>
        <w:types>
          <w:type w:val="bbPlcHdr"/>
        </w:types>
        <w:behaviors>
          <w:behavior w:val="content"/>
        </w:behaviors>
        <w:guid w:val="{33EB7B72-9C58-4788-A53E-403E9438BEF4}"/>
      </w:docPartPr>
      <w:docPartBody>
        <w:p w:rsidR="00000000" w:rsidRDefault="00E6659B">
          <w:pPr>
            <w:pStyle w:val="C66153FE259F4F0DBB68AA3F1D35DA7E"/>
          </w:pPr>
          <w:r>
            <w:t>[Title Here, up to 12 Words, on One to Two Lines]</w:t>
          </w:r>
        </w:p>
      </w:docPartBody>
    </w:docPart>
    <w:docPart>
      <w:docPartPr>
        <w:name w:val="304FE687F35D4351B1B4EDE5AE1A160D"/>
        <w:category>
          <w:name w:val="General"/>
          <w:gallery w:val="placeholder"/>
        </w:category>
        <w:types>
          <w:type w:val="bbPlcHdr"/>
        </w:types>
        <w:behaviors>
          <w:behavior w:val="content"/>
        </w:behaviors>
        <w:guid w:val="{5FCCE165-0938-4C8B-B5FD-B2DDA122D423}"/>
      </w:docPartPr>
      <w:docPartBody>
        <w:p w:rsidR="00000000" w:rsidRDefault="00E6659B">
          <w:pPr>
            <w:pStyle w:val="304FE687F35D4351B1B4EDE5AE1A160D"/>
          </w:pPr>
          <w:r w:rsidRPr="005D3A03">
            <w:t>Figures title:</w:t>
          </w:r>
        </w:p>
      </w:docPartBody>
    </w:docPart>
    <w:docPart>
      <w:docPartPr>
        <w:name w:val="1CCA17EA441B467CAF7E6E747EBF8408"/>
        <w:category>
          <w:name w:val="General"/>
          <w:gallery w:val="placeholder"/>
        </w:category>
        <w:types>
          <w:type w:val="bbPlcHdr"/>
        </w:types>
        <w:behaviors>
          <w:behavior w:val="content"/>
        </w:behaviors>
        <w:guid w:val="{408DA7B9-9396-4616-A990-35B1090EB8F8}"/>
      </w:docPartPr>
      <w:docPartBody>
        <w:p w:rsidR="00000000" w:rsidRDefault="00E6659B">
          <w:pPr>
            <w:pStyle w:val="1CCA17EA441B467CAF7E6E747EBF8408"/>
          </w:pPr>
          <w:r>
            <w:t>[Include all figures in their own section, following references (and footnotes and tables, if applicable).  Include a numbered caption for each figure.  Use the Table/Fi</w:t>
          </w:r>
          <w:r>
            <w:t>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9B"/>
    <w:rsid w:val="00E6659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E9F16CB5B5419DAC39E39454A4B4F3">
    <w:name w:val="0BE9F16CB5B5419DAC39E39454A4B4F3"/>
  </w:style>
  <w:style w:type="paragraph" w:customStyle="1" w:styleId="89C0DDB2BEB647E591D067DB1FA8E38E">
    <w:name w:val="89C0DDB2BEB647E591D067DB1FA8E38E"/>
  </w:style>
  <w:style w:type="paragraph" w:customStyle="1" w:styleId="42BBBE4176DD46718B89D1434AD72B96">
    <w:name w:val="42BBBE4176DD46718B89D1434AD72B96"/>
  </w:style>
  <w:style w:type="paragraph" w:customStyle="1" w:styleId="9F4CFFC2F1244320AA5A422CB2C0EE14">
    <w:name w:val="9F4CFFC2F1244320AA5A422CB2C0EE14"/>
  </w:style>
  <w:style w:type="paragraph" w:customStyle="1" w:styleId="9D3D934768B04CD19146B28B6F26A53A">
    <w:name w:val="9D3D934768B04CD19146B28B6F26A53A"/>
  </w:style>
  <w:style w:type="paragraph" w:customStyle="1" w:styleId="7BF5954E173D4D44B2954C2EB0519217">
    <w:name w:val="7BF5954E173D4D44B2954C2EB0519217"/>
  </w:style>
  <w:style w:type="character" w:styleId="Emphasis">
    <w:name w:val="Emphasis"/>
    <w:basedOn w:val="DefaultParagraphFont"/>
    <w:uiPriority w:val="4"/>
    <w:unhideWhenUsed/>
    <w:qFormat/>
    <w:rPr>
      <w:i/>
      <w:iCs/>
    </w:rPr>
  </w:style>
  <w:style w:type="paragraph" w:customStyle="1" w:styleId="129DC532C3F74AFD89A9515E3797327C">
    <w:name w:val="129DC532C3F74AFD89A9515E3797327C"/>
  </w:style>
  <w:style w:type="paragraph" w:customStyle="1" w:styleId="DBA2FECA73184AC488BB993379FB6A3A">
    <w:name w:val="DBA2FECA73184AC488BB993379FB6A3A"/>
  </w:style>
  <w:style w:type="paragraph" w:customStyle="1" w:styleId="C66153FE259F4F0DBB68AA3F1D35DA7E">
    <w:name w:val="C66153FE259F4F0DBB68AA3F1D35DA7E"/>
  </w:style>
  <w:style w:type="paragraph" w:customStyle="1" w:styleId="231C8EFF6339469BA7B905C215C8FD3C">
    <w:name w:val="231C8EFF6339469BA7B905C215C8FD3C"/>
  </w:style>
  <w:style w:type="paragraph" w:customStyle="1" w:styleId="9963AEB2D6AE47FDAC6C7ABB4792091D">
    <w:name w:val="9963AEB2D6AE47FDAC6C7ABB4792091D"/>
  </w:style>
  <w:style w:type="paragraph" w:customStyle="1" w:styleId="D349B12438874101839FBFEAF2838009">
    <w:name w:val="D349B12438874101839FBFEAF2838009"/>
  </w:style>
  <w:style w:type="paragraph" w:customStyle="1" w:styleId="AA78534850AC4A13BB4D5145DFF1D6A7">
    <w:name w:val="AA78534850AC4A13BB4D5145DFF1D6A7"/>
  </w:style>
  <w:style w:type="paragraph" w:customStyle="1" w:styleId="831A3A584F824A2B8EF0C0BA5CC00C8C">
    <w:name w:val="831A3A584F824A2B8EF0C0BA5CC00C8C"/>
  </w:style>
  <w:style w:type="paragraph" w:customStyle="1" w:styleId="712815C8C4F0410E9732F5130A67E38D">
    <w:name w:val="712815C8C4F0410E9732F5130A67E38D"/>
  </w:style>
  <w:style w:type="paragraph" w:customStyle="1" w:styleId="5CA277D4FB7844D09F0E01F0319DC90E">
    <w:name w:val="5CA277D4FB7844D09F0E01F0319DC90E"/>
  </w:style>
  <w:style w:type="paragraph" w:customStyle="1" w:styleId="18D80A41C73C42C8B2B67BFF4AE9269F">
    <w:name w:val="18D80A41C73C42C8B2B67BFF4AE9269F"/>
  </w:style>
  <w:style w:type="paragraph" w:customStyle="1" w:styleId="C780C63167304777A4B25A4E98215268">
    <w:name w:val="C780C63167304777A4B25A4E98215268"/>
  </w:style>
  <w:style w:type="paragraph" w:customStyle="1" w:styleId="9F619F3B3AC64614B70BC1065094FF64">
    <w:name w:val="9F619F3B3AC64614B70BC1065094FF64"/>
  </w:style>
  <w:style w:type="paragraph" w:customStyle="1" w:styleId="AE170E53F2294E0BAC6698D59368A7E9">
    <w:name w:val="AE170E53F2294E0BAC6698D59368A7E9"/>
  </w:style>
  <w:style w:type="paragraph" w:customStyle="1" w:styleId="8E5D6C11B28F477983C4E490FDD76E07">
    <w:name w:val="8E5D6C11B28F477983C4E490FDD76E07"/>
  </w:style>
  <w:style w:type="paragraph" w:customStyle="1" w:styleId="3C2920DCE75A4AC6BBACCBA65BE5FA74">
    <w:name w:val="3C2920DCE75A4AC6BBACCBA65BE5FA74"/>
  </w:style>
  <w:style w:type="paragraph" w:customStyle="1" w:styleId="5EC2180718134ED59C0F45B4CC3550C2">
    <w:name w:val="5EC2180718134ED59C0F45B4CC3550C2"/>
  </w:style>
  <w:style w:type="paragraph" w:customStyle="1" w:styleId="25CF218DB4814A598CBBC89CE8E63018">
    <w:name w:val="25CF218DB4814A598CBBC89CE8E63018"/>
  </w:style>
  <w:style w:type="paragraph" w:customStyle="1" w:styleId="EEDA9E9E714242099A4D74443FFF76E0">
    <w:name w:val="EEDA9E9E714242099A4D74443FFF76E0"/>
  </w:style>
  <w:style w:type="paragraph" w:customStyle="1" w:styleId="9DF05C1A94CA4ADF92D173EABA41A599">
    <w:name w:val="9DF05C1A94CA4ADF92D173EABA41A599"/>
  </w:style>
  <w:style w:type="paragraph" w:customStyle="1" w:styleId="E5E36A093EC44E62BF021EFA7DDA06A6">
    <w:name w:val="E5E36A093EC44E62BF021EFA7DDA06A6"/>
  </w:style>
  <w:style w:type="paragraph" w:customStyle="1" w:styleId="3AB4F01E05CB4F728F53DDC825DAFAE6">
    <w:name w:val="3AB4F01E05CB4F728F53DDC825DAFAE6"/>
  </w:style>
  <w:style w:type="paragraph" w:customStyle="1" w:styleId="D0CCBA91DAC44BD8BA325AE17AB32FF5">
    <w:name w:val="D0CCBA91DAC44BD8BA325AE17AB32FF5"/>
  </w:style>
  <w:style w:type="paragraph" w:customStyle="1" w:styleId="0D87D95524A947B5A7035CE31C35DCC1">
    <w:name w:val="0D87D95524A947B5A7035CE31C35DCC1"/>
  </w:style>
  <w:style w:type="paragraph" w:customStyle="1" w:styleId="7E59D49854C94070AD6C9E7A705241A0">
    <w:name w:val="7E59D49854C94070AD6C9E7A705241A0"/>
  </w:style>
  <w:style w:type="paragraph" w:customStyle="1" w:styleId="72A2E861248349FB925B7CF9550EA249">
    <w:name w:val="72A2E861248349FB925B7CF9550EA249"/>
  </w:style>
  <w:style w:type="paragraph" w:customStyle="1" w:styleId="7DD48BBB3D104AB7A8DC6EC73BF0D17D">
    <w:name w:val="7DD48BBB3D104AB7A8DC6EC73BF0D17D"/>
  </w:style>
  <w:style w:type="paragraph" w:customStyle="1" w:styleId="DDE15132C9A54DE6AC73EB164D43202A">
    <w:name w:val="DDE15132C9A54DE6AC73EB164D43202A"/>
  </w:style>
  <w:style w:type="paragraph" w:customStyle="1" w:styleId="5C8E22AC127444979E2FDE35B09019AA">
    <w:name w:val="5C8E22AC127444979E2FDE35B09019AA"/>
  </w:style>
  <w:style w:type="paragraph" w:customStyle="1" w:styleId="3B5ECA6823184E05802A333BA45D743B">
    <w:name w:val="3B5ECA6823184E05802A333BA45D743B"/>
  </w:style>
  <w:style w:type="paragraph" w:customStyle="1" w:styleId="DC53C87CCAEF4CE39305889167A66493">
    <w:name w:val="DC53C87CCAEF4CE39305889167A66493"/>
  </w:style>
  <w:style w:type="paragraph" w:customStyle="1" w:styleId="ED9ED024F9E842D290331986DA05E162">
    <w:name w:val="ED9ED024F9E842D290331986DA05E162"/>
  </w:style>
  <w:style w:type="paragraph" w:customStyle="1" w:styleId="F1528D3D93454BC99D1133532A5D79CA">
    <w:name w:val="F1528D3D93454BC99D1133532A5D79CA"/>
  </w:style>
  <w:style w:type="paragraph" w:customStyle="1" w:styleId="3F2110697D9546E2B0D6A47A41744573">
    <w:name w:val="3F2110697D9546E2B0D6A47A41744573"/>
  </w:style>
  <w:style w:type="paragraph" w:customStyle="1" w:styleId="CA06645E1D0342FDBBE5C7F64D21B198">
    <w:name w:val="CA06645E1D0342FDBBE5C7F64D21B198"/>
  </w:style>
  <w:style w:type="paragraph" w:customStyle="1" w:styleId="26FE60CEB3E14BE18AEA90C78760BF8E">
    <w:name w:val="26FE60CEB3E14BE18AEA90C78760BF8E"/>
  </w:style>
  <w:style w:type="paragraph" w:customStyle="1" w:styleId="E5190C0902EB431992A8CCEFC2385CEE">
    <w:name w:val="E5190C0902EB431992A8CCEFC2385CEE"/>
  </w:style>
  <w:style w:type="paragraph" w:customStyle="1" w:styleId="F912812D53C740C39ED8AEB1B7BF88CD">
    <w:name w:val="F912812D53C740C39ED8AEB1B7BF88CD"/>
  </w:style>
  <w:style w:type="paragraph" w:customStyle="1" w:styleId="B15FAD79DE5948859144798F82764EE6">
    <w:name w:val="B15FAD79DE5948859144798F82764EE6"/>
  </w:style>
  <w:style w:type="paragraph" w:customStyle="1" w:styleId="A4D50110DBDB4CA890C18A2663556CF8">
    <w:name w:val="A4D50110DBDB4CA890C18A2663556CF8"/>
  </w:style>
  <w:style w:type="paragraph" w:customStyle="1" w:styleId="FBAA5E5444A34C0A9C259A5E5D9BD62F">
    <w:name w:val="FBAA5E5444A34C0A9C259A5E5D9BD62F"/>
  </w:style>
  <w:style w:type="paragraph" w:customStyle="1" w:styleId="F6FADE1B7873404D8B3EBFBD9F43569A">
    <w:name w:val="F6FADE1B7873404D8B3EBFBD9F43569A"/>
  </w:style>
  <w:style w:type="paragraph" w:customStyle="1" w:styleId="B0E0872982724881AB4D9CA567DDF725">
    <w:name w:val="B0E0872982724881AB4D9CA567DDF725"/>
  </w:style>
  <w:style w:type="paragraph" w:customStyle="1" w:styleId="6C80AC17D10F461F8E7C03ED5A049F8B">
    <w:name w:val="6C80AC17D10F461F8E7C03ED5A049F8B"/>
  </w:style>
  <w:style w:type="paragraph" w:customStyle="1" w:styleId="888F73C04B644252950F7DE3C93F538B">
    <w:name w:val="888F73C04B644252950F7DE3C93F538B"/>
  </w:style>
  <w:style w:type="paragraph" w:customStyle="1" w:styleId="E0880357DE844507AE3515F35D77DE14">
    <w:name w:val="E0880357DE844507AE3515F35D77DE14"/>
  </w:style>
  <w:style w:type="paragraph" w:customStyle="1" w:styleId="8BC3BFE12B3443A5A1EEA822EBD0916D">
    <w:name w:val="8BC3BFE12B3443A5A1EEA822EBD0916D"/>
  </w:style>
  <w:style w:type="paragraph" w:customStyle="1" w:styleId="6C158DF1F29D4CF7AE8D83BD3CEB7241">
    <w:name w:val="6C158DF1F29D4CF7AE8D83BD3CEB7241"/>
  </w:style>
  <w:style w:type="paragraph" w:customStyle="1" w:styleId="33D24AA5291E4534B893AC8B490E1D5F">
    <w:name w:val="33D24AA5291E4534B893AC8B490E1D5F"/>
  </w:style>
  <w:style w:type="paragraph" w:customStyle="1" w:styleId="A0E5733D1484459D8DE194C4449D8472">
    <w:name w:val="A0E5733D1484459D8DE194C4449D8472"/>
  </w:style>
  <w:style w:type="paragraph" w:customStyle="1" w:styleId="D50E2B9C9A704ECF97F8D99DCA910F88">
    <w:name w:val="D50E2B9C9A704ECF97F8D99DCA910F88"/>
  </w:style>
  <w:style w:type="paragraph" w:customStyle="1" w:styleId="2E9F96FE51CC406387F99EEB88D653E1">
    <w:name w:val="2E9F96FE51CC406387F99EEB88D653E1"/>
  </w:style>
  <w:style w:type="paragraph" w:customStyle="1" w:styleId="9F7B328BAC92452D87542226B212484E">
    <w:name w:val="9F7B328BAC92452D87542226B212484E"/>
  </w:style>
  <w:style w:type="paragraph" w:customStyle="1" w:styleId="ADB3200C469044F6B39CCEDB7E7E2F6D">
    <w:name w:val="ADB3200C469044F6B39CCEDB7E7E2F6D"/>
  </w:style>
  <w:style w:type="paragraph" w:customStyle="1" w:styleId="CB988F1E03184D6095E67CDD69B3AD2E">
    <w:name w:val="CB988F1E03184D6095E67CDD69B3AD2E"/>
  </w:style>
  <w:style w:type="paragraph" w:customStyle="1" w:styleId="304FE687F35D4351B1B4EDE5AE1A160D">
    <w:name w:val="304FE687F35D4351B1B4EDE5AE1A160D"/>
  </w:style>
  <w:style w:type="paragraph" w:customStyle="1" w:styleId="1CCA17EA441B467CAF7E6E747EBF8408">
    <w:name w:val="1CCA17EA441B467CAF7E6E747EBF84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2.xml><?xml version="1.0" encoding="utf-8"?>
<CoverPageProperties xmlns="http://schemas.microsoft.com/office/2006/coverPageProps">
  <PublishDate/>
  <Abstract>Coursera Capstone</Abstract>
  <CompanyAddress/>
  <CompanyPhone/>
  <CompanyFax/>
  <CompanyEmail/>
</CoverPageProperti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1327</TotalTime>
  <Pages>4</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up a new Indian Restaurant in Denver CO</dc:title>
  <dc:subject/>
  <dc:creator>Mohandas Palatshaha</dc:creator>
  <cp:keywords/>
  <dc:description/>
  <cp:lastModifiedBy>Palatshaha, Mohandas</cp:lastModifiedBy>
  <cp:revision>2</cp:revision>
  <dcterms:created xsi:type="dcterms:W3CDTF">2021-01-11T23:26:00Z</dcterms:created>
  <dcterms:modified xsi:type="dcterms:W3CDTF">2021-01-12T21:33:00Z</dcterms:modified>
</cp:coreProperties>
</file>